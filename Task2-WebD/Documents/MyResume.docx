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54FF" w14:textId="1D417BF8" w:rsidR="00705C24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0774E3943F424D5C855666156020084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AE7E54">
            <w:t>J.K. Nagar</w:t>
          </w:r>
        </w:sdtContent>
      </w:sdt>
    </w:p>
    <w:sdt>
      <w:sdtPr>
        <w:alias w:val="Category"/>
        <w:tag w:val=""/>
        <w:id w:val="1543715586"/>
        <w:placeholder>
          <w:docPart w:val="3D773A08230B47B9BF418B71D8882B7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E7B990B" w14:textId="67047049" w:rsidR="00705C24" w:rsidRDefault="00AE7E54">
          <w:pPr>
            <w:pStyle w:val="ContactInfo"/>
          </w:pPr>
          <w:r>
            <w:t>Asansol, 713337</w:t>
          </w:r>
        </w:p>
      </w:sdtContent>
    </w:sdt>
    <w:p w14:paraId="16AB361B" w14:textId="52E451EF" w:rsidR="00705C24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651E00928A4648C29C4BE896F971993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AE7E54">
            <w:t>6296173027</w:t>
          </w:r>
        </w:sdtContent>
      </w:sdt>
    </w:p>
    <w:sdt>
      <w:sdtPr>
        <w:rPr>
          <w:rFonts w:ascii="Segoe UI" w:hAnsi="Segoe UI" w:cs="Segoe UI"/>
          <w:bdr w:val="none" w:sz="0" w:space="0" w:color="auto" w:frame="1"/>
          <w:shd w:val="clear" w:color="auto" w:fill="FFFFFF"/>
        </w:rPr>
        <w:alias w:val="Website"/>
        <w:tag w:val="Website"/>
        <w:id w:val="48967594"/>
        <w:placeholder>
          <w:docPart w:val="4D7172BF3F744E46BF2A7B606226AD9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41476E12" w14:textId="04BE6883" w:rsidR="00705C24" w:rsidRDefault="00E1394A">
          <w:pPr>
            <w:pStyle w:val="ContactInfo"/>
          </w:pPr>
          <w:r w:rsidRPr="003F7D4E">
            <w:rPr>
              <w:rFonts w:ascii="Segoe UI" w:hAnsi="Segoe UI" w:cs="Segoe UI"/>
              <w:bdr w:val="none" w:sz="0" w:space="0" w:color="auto" w:frame="1"/>
              <w:shd w:val="clear" w:color="auto" w:fill="FFFFFF"/>
            </w:rPr>
            <w:t>www.linkedin.com/in/subham-dey497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37C6753A85074C07B2F5A69313CB201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6C566E38" w14:textId="524F62EC" w:rsidR="00705C24" w:rsidRDefault="00AE7E54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deysubham2021@gmail.com</w:t>
          </w:r>
        </w:p>
      </w:sdtContent>
    </w:sdt>
    <w:p w14:paraId="4ACF57B3" w14:textId="44223040" w:rsidR="00705C24" w:rsidRPr="00AE7E54" w:rsidRDefault="00000000">
      <w:pPr>
        <w:pStyle w:val="Name"/>
        <w:rPr>
          <w:b/>
          <w:bCs/>
          <w:i/>
          <w:iCs/>
        </w:rPr>
      </w:pPr>
      <w:sdt>
        <w:sdtPr>
          <w:rPr>
            <w:b/>
            <w:bCs/>
            <w:i/>
            <w:iCs/>
          </w:rPr>
          <w:alias w:val="Your Name"/>
          <w:tag w:val=""/>
          <w:id w:val="1197042864"/>
          <w:placeholder>
            <w:docPart w:val="E38ECCDDB7DB481483A5C1B4FD7D31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C13BF" w:rsidRPr="00AE7E54">
            <w:rPr>
              <w:b/>
              <w:bCs/>
              <w:i/>
              <w:iCs/>
            </w:rPr>
            <w:t>SUBHAM DEY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840"/>
        <w:gridCol w:w="441"/>
        <w:gridCol w:w="7799"/>
      </w:tblGrid>
      <w:tr w:rsidR="00705C24" w14:paraId="1121C91C" w14:textId="77777777">
        <w:tc>
          <w:tcPr>
            <w:tcW w:w="1778" w:type="dxa"/>
          </w:tcPr>
          <w:p w14:paraId="7583199D" w14:textId="18C8AA9F" w:rsidR="00705C24" w:rsidRPr="00446A47" w:rsidRDefault="00000000" w:rsidP="000C13BF">
            <w:pPr>
              <w:pStyle w:val="Heading1"/>
              <w:jc w:val="center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472" w:type="dxa"/>
          </w:tcPr>
          <w:p w14:paraId="417A9F4F" w14:textId="0562BD84" w:rsidR="00705C24" w:rsidRPr="00446A47" w:rsidRDefault="00B77933">
            <w:pPr>
              <w:rPr>
                <w:sz w:val="28"/>
                <w:szCs w:val="28"/>
              </w:rPr>
            </w:pPr>
            <w:r w:rsidRPr="00446A47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6639AB" wp14:editId="23C94DF9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125448</wp:posOffset>
                      </wp:positionV>
                      <wp:extent cx="55179" cy="55180"/>
                      <wp:effectExtent l="0" t="0" r="21590" b="2159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" cy="55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B16878" id="Rectangle: Rounded Corners 6" o:spid="_x0000_s1026" style="position:absolute;margin-left:14.25pt;margin-top:9.9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" fillcolor="#7e97ad [3204]" strokecolor="#394b5a [1604]" strokeweight="2pt"/>
                  </w:pict>
                </mc:Fallback>
              </mc:AlternateContent>
            </w:r>
            <w:r w:rsidR="00446A47" w:rsidRPr="00446A47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F45696" wp14:editId="36DFE2B7">
                      <wp:simplePos x="0" y="0"/>
                      <wp:positionH relativeFrom="column">
                        <wp:posOffset>176812</wp:posOffset>
                      </wp:positionH>
                      <wp:positionV relativeFrom="paragraph">
                        <wp:posOffset>1012896</wp:posOffset>
                      </wp:positionV>
                      <wp:extent cx="55179" cy="55180"/>
                      <wp:effectExtent l="0" t="0" r="21590" b="2159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" cy="55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426420" id="Rectangle: Rounded Corners 5" o:spid="_x0000_s1026" style="position:absolute;margin-left:13.9pt;margin-top:79.75pt;width:4.35pt;height: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" fillcolor="#7e97ad [3204]" strokecolor="#394b5a [1604]" strokeweight="2pt"/>
                  </w:pict>
                </mc:Fallback>
              </mc:AlternateContent>
            </w: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8"/>
                <w:szCs w:val="28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8"/>
                    <w:szCs w:val="28"/>
                    <w14:ligatures w14:val="none"/>
                  </w:rPr>
                  <w:id w:val="-1126388115"/>
                  <w:placeholder>
                    <w:docPart w:val="6891871FFB5840919007C4D8DF9E523D"/>
                  </w:placeholder>
                  <w15:repeatingSectionItem/>
                </w:sdtPr>
                <w:sdtContent>
                  <w:p w14:paraId="183E7C88" w14:textId="5065E6CF" w:rsidR="00705C24" w:rsidRPr="00446A47" w:rsidRDefault="000C13BF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</w:pPr>
                    <w:r w:rsidRPr="00446A47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 xml:space="preserve">School: </w:t>
                    </w:r>
                    <w:r w:rsidRPr="00446A4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>Ushagram Boys High School, Asansol</w:t>
                    </w:r>
                    <w:r w:rsidRPr="00446A47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 xml:space="preserve">             </w:t>
                    </w:r>
                  </w:p>
                  <w:p w14:paraId="25C521E8" w14:textId="3049764D" w:rsidR="00446A47" w:rsidRPr="00446A47" w:rsidRDefault="000C13BF" w:rsidP="000C13BF">
                    <w:pPr>
                      <w:rPr>
                        <w:sz w:val="24"/>
                        <w:szCs w:val="24"/>
                      </w:rPr>
                    </w:pPr>
                    <w:r w:rsidRPr="00446A47">
                      <w:rPr>
                        <w:sz w:val="28"/>
                        <w:szCs w:val="28"/>
                      </w:rPr>
                      <w:t xml:space="preserve">  </w:t>
                    </w:r>
                    <w:r w:rsidR="00446A47" w:rsidRPr="00446A47">
                      <w:rPr>
                        <w:sz w:val="24"/>
                        <w:szCs w:val="24"/>
                      </w:rPr>
                      <w:t>Marks in Class 10</w:t>
                    </w:r>
                    <w:r w:rsidR="00446A47" w:rsidRPr="00446A47">
                      <w:rPr>
                        <w:sz w:val="24"/>
                        <w:szCs w:val="24"/>
                        <w:vertAlign w:val="superscript"/>
                      </w:rPr>
                      <w:t>th</w:t>
                    </w:r>
                    <w:r w:rsidR="00446A47" w:rsidRPr="00446A47">
                      <w:rPr>
                        <w:sz w:val="24"/>
                        <w:szCs w:val="24"/>
                      </w:rPr>
                      <w:t xml:space="preserve"> : </w:t>
                    </w:r>
                    <w:r w:rsidR="00446A47" w:rsidRPr="00446A47">
                      <w:rPr>
                        <w:b/>
                        <w:bCs/>
                        <w:sz w:val="24"/>
                        <w:szCs w:val="24"/>
                      </w:rPr>
                      <w:t>71%</w:t>
                    </w:r>
                  </w:p>
                  <w:p w14:paraId="7FDB66DB" w14:textId="1B3F208C" w:rsidR="006350D7" w:rsidRPr="00446A47" w:rsidRDefault="00446A47" w:rsidP="000C13BF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46A47">
                      <w:rPr>
                        <w:sz w:val="24"/>
                        <w:szCs w:val="24"/>
                      </w:rPr>
                      <w:t xml:space="preserve">  Marks in Class 12</w:t>
                    </w:r>
                    <w:r w:rsidRPr="00446A47">
                      <w:rPr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446A47">
                      <w:rPr>
                        <w:sz w:val="24"/>
                        <w:szCs w:val="24"/>
                      </w:rPr>
                      <w:t xml:space="preserve"> : </w:t>
                    </w:r>
                    <w:r w:rsidRPr="00446A47">
                      <w:rPr>
                        <w:b/>
                        <w:bCs/>
                        <w:sz w:val="24"/>
                        <w:szCs w:val="24"/>
                      </w:rPr>
                      <w:t>80%</w:t>
                    </w:r>
                    <w:r w:rsidR="000C13BF" w:rsidRPr="00446A47">
                      <w:rPr>
                        <w:sz w:val="24"/>
                        <w:szCs w:val="24"/>
                      </w:rPr>
                      <w:t xml:space="preserve">                                                                                              </w:t>
                    </w:r>
                    <w:r w:rsidRPr="00446A47">
                      <w:rPr>
                        <w:sz w:val="24"/>
                        <w:szCs w:val="24"/>
                      </w:rPr>
                      <w:t xml:space="preserve">     </w:t>
                    </w:r>
                    <w:r w:rsidR="000C13BF" w:rsidRPr="00446A47">
                      <w:rPr>
                        <w:sz w:val="24"/>
                        <w:szCs w:val="24"/>
                      </w:rPr>
                      <w:t xml:space="preserve">  </w:t>
                    </w:r>
                  </w:p>
                  <w:p w14:paraId="7EBD3445" w14:textId="77777777" w:rsidR="00446A47" w:rsidRDefault="000C13BF">
                    <w:pPr>
                      <w:rPr>
                        <w:sz w:val="28"/>
                        <w:szCs w:val="28"/>
                      </w:rPr>
                    </w:pPr>
                    <w:r w:rsidRPr="00446A47">
                      <w:rPr>
                        <w:sz w:val="28"/>
                        <w:szCs w:val="28"/>
                      </w:rPr>
                      <w:t xml:space="preserve">College: </w:t>
                    </w:r>
                    <w:r w:rsidRPr="00446A47">
                      <w:rPr>
                        <w:b/>
                        <w:bCs/>
                        <w:sz w:val="28"/>
                        <w:szCs w:val="28"/>
                      </w:rPr>
                      <w:t>Dr. B.C. Roy Engineering College, Durgapur</w:t>
                    </w:r>
                    <w:r w:rsidRPr="00446A47">
                      <w:rPr>
                        <w:sz w:val="28"/>
                        <w:szCs w:val="28"/>
                      </w:rPr>
                      <w:t xml:space="preserve">      </w:t>
                    </w:r>
                  </w:p>
                  <w:p w14:paraId="303C3749" w14:textId="1812E4CC" w:rsidR="00705C24" w:rsidRPr="00446A47" w:rsidRDefault="00AF643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="000C13BF" w:rsidRPr="00446A47">
                      <w:rPr>
                        <w:sz w:val="28"/>
                        <w:szCs w:val="28"/>
                      </w:rPr>
                      <w:t xml:space="preserve"> </w:t>
                    </w:r>
                    <w:r w:rsidR="000C13BF" w:rsidRPr="00446A47">
                      <w:rPr>
                        <w:sz w:val="24"/>
                        <w:szCs w:val="24"/>
                      </w:rPr>
                      <w:t xml:space="preserve">YGPA: </w:t>
                    </w:r>
                    <w:r w:rsidR="000C13BF" w:rsidRPr="00446A47">
                      <w:rPr>
                        <w:b/>
                        <w:bCs/>
                        <w:sz w:val="24"/>
                        <w:szCs w:val="24"/>
                      </w:rPr>
                      <w:t>9.47</w:t>
                    </w:r>
                    <w:r w:rsidR="000C13BF" w:rsidRPr="00446A47">
                      <w:rPr>
                        <w:sz w:val="24"/>
                        <w:szCs w:val="24"/>
                      </w:rPr>
                      <w:t xml:space="preserve"> (2</w:t>
                    </w:r>
                    <w:r w:rsidR="000C13BF" w:rsidRPr="00446A47">
                      <w:rPr>
                        <w:sz w:val="24"/>
                        <w:szCs w:val="24"/>
                        <w:vertAlign w:val="superscript"/>
                      </w:rPr>
                      <w:t>nd</w:t>
                    </w:r>
                    <w:r w:rsidR="000C13BF" w:rsidRPr="00446A47">
                      <w:rPr>
                        <w:sz w:val="24"/>
                        <w:szCs w:val="24"/>
                      </w:rPr>
                      <w:t xml:space="preserve"> Year) </w:t>
                    </w:r>
                  </w:p>
                </w:sdtContent>
              </w:sdt>
            </w:sdtContent>
          </w:sdt>
        </w:tc>
      </w:tr>
      <w:tr w:rsidR="000C13BF" w14:paraId="78388341" w14:textId="77777777">
        <w:tc>
          <w:tcPr>
            <w:tcW w:w="1778" w:type="dxa"/>
          </w:tcPr>
          <w:p w14:paraId="582CE5A0" w14:textId="79FA19BD" w:rsidR="000C13BF" w:rsidRPr="00446A47" w:rsidRDefault="000C13BF" w:rsidP="000C13BF">
            <w:pPr>
              <w:pStyle w:val="Heading1"/>
              <w:jc w:val="center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>Current course</w:t>
            </w:r>
          </w:p>
        </w:tc>
        <w:tc>
          <w:tcPr>
            <w:tcW w:w="472" w:type="dxa"/>
          </w:tcPr>
          <w:p w14:paraId="4D721CA4" w14:textId="77777777" w:rsidR="000C13BF" w:rsidRPr="00446A47" w:rsidRDefault="000C13BF">
            <w:pPr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14:paraId="2DC1A089" w14:textId="0981F0CC" w:rsidR="006350D7" w:rsidRPr="00F26A7F" w:rsidRDefault="006350D7">
            <w:pPr>
              <w:pStyle w:val="ResumeText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>Bachelor of technology in Electronics and Communication Engineerin</w:t>
            </w:r>
            <w:r w:rsidR="00F26A7F">
              <w:rPr>
                <w:b/>
                <w:bCs/>
                <w:sz w:val="28"/>
                <w:szCs w:val="28"/>
              </w:rPr>
              <w:t>g</w:t>
            </w:r>
          </w:p>
        </w:tc>
      </w:tr>
      <w:tr w:rsidR="000C13BF" w14:paraId="35EE652D" w14:textId="77777777">
        <w:tc>
          <w:tcPr>
            <w:tcW w:w="1778" w:type="dxa"/>
          </w:tcPr>
          <w:p w14:paraId="2B104C80" w14:textId="2C6F7B38" w:rsidR="000C13BF" w:rsidRPr="00446A47" w:rsidRDefault="000C13BF" w:rsidP="000C13BF">
            <w:pPr>
              <w:pStyle w:val="Heading1"/>
              <w:jc w:val="center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>skills and achievements</w:t>
            </w:r>
          </w:p>
        </w:tc>
        <w:tc>
          <w:tcPr>
            <w:tcW w:w="472" w:type="dxa"/>
          </w:tcPr>
          <w:p w14:paraId="2B5395F4" w14:textId="6F476C96" w:rsidR="000C13BF" w:rsidRPr="00446A47" w:rsidRDefault="00F26A7F">
            <w:pPr>
              <w:rPr>
                <w:sz w:val="28"/>
                <w:szCs w:val="28"/>
              </w:rPr>
            </w:pPr>
            <w:r w:rsidRPr="00446A47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061341" wp14:editId="47B7100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2756535</wp:posOffset>
                      </wp:positionV>
                      <wp:extent cx="55179" cy="55180"/>
                      <wp:effectExtent l="0" t="0" r="21590" b="2159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" cy="55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8BAEB6" id="Rectangle: Rounded Corners 3" o:spid="_x0000_s1026" style="position:absolute;margin-left:15.4pt;margin-top:217.05pt;width:4.35pt;height: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" fillcolor="#7e97ad [3204]" strokecolor="#394b5a [1604]" strokeweight="2pt"/>
                  </w:pict>
                </mc:Fallback>
              </mc:AlternateContent>
            </w:r>
            <w:r w:rsidRPr="00446A47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DFD8E0" wp14:editId="2F099FFC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1952625</wp:posOffset>
                      </wp:positionV>
                      <wp:extent cx="55179" cy="55180"/>
                      <wp:effectExtent l="0" t="0" r="21590" b="2159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" cy="55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11F29" id="Rectangle: Rounded Corners 2" o:spid="_x0000_s1026" style="position:absolute;margin-left:15.5pt;margin-top:153.7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" fillcolor="#7e97ad [3204]" strokecolor="#394b5a [1604]" strokeweight="2pt"/>
                  </w:pict>
                </mc:Fallback>
              </mc:AlternateContent>
            </w:r>
            <w:r w:rsidR="00446A47" w:rsidRPr="00446A47">
              <w:rPr>
                <w:b/>
                <w:bCs/>
                <w:i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968B678" wp14:editId="48AE5B44">
                      <wp:simplePos x="0" y="0"/>
                      <wp:positionH relativeFrom="column">
                        <wp:posOffset>233398</wp:posOffset>
                      </wp:positionH>
                      <wp:positionV relativeFrom="paragraph">
                        <wp:posOffset>1154430</wp:posOffset>
                      </wp:positionV>
                      <wp:extent cx="55179" cy="55180"/>
                      <wp:effectExtent l="0" t="0" r="21590" b="2159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79" cy="55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611A1" id="Rectangle: Rounded Corners 1" o:spid="_x0000_s1026" style="position:absolute;margin-left:18.4pt;margin-top:90.9pt;width:4.35pt;height:4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" fillcolor="#7e97ad [3204]" strokecolor="#394b5a [1604]" strokeweight="2pt"/>
                  </w:pict>
                </mc:Fallback>
              </mc:AlternateContent>
            </w:r>
          </w:p>
        </w:tc>
        <w:tc>
          <w:tcPr>
            <w:tcW w:w="7830" w:type="dxa"/>
          </w:tcPr>
          <w:p w14:paraId="177639DF" w14:textId="2D561B06" w:rsidR="000C13BF" w:rsidRPr="00446A47" w:rsidRDefault="006350D7">
            <w:pPr>
              <w:pStyle w:val="ResumeText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 xml:space="preserve">C programming || Data Structures and Algorithms || Microsoft Powerpoint || Microsoft Word || Time management </w:t>
            </w:r>
            <w:r w:rsidR="00AE7E54" w:rsidRPr="00446A47">
              <w:rPr>
                <w:b/>
                <w:bCs/>
                <w:sz w:val="28"/>
                <w:szCs w:val="28"/>
              </w:rPr>
              <w:t>|| Problem Solving</w:t>
            </w:r>
          </w:p>
          <w:p w14:paraId="7CB61130" w14:textId="77777777" w:rsidR="006350D7" w:rsidRPr="00446A47" w:rsidRDefault="006350D7">
            <w:pPr>
              <w:pStyle w:val="ResumeText"/>
              <w:rPr>
                <w:b/>
                <w:bCs/>
                <w:sz w:val="28"/>
                <w:szCs w:val="28"/>
              </w:rPr>
            </w:pPr>
          </w:p>
          <w:p w14:paraId="30299F29" w14:textId="4DC696D2" w:rsidR="006350D7" w:rsidRPr="00446A47" w:rsidRDefault="00E1394A">
            <w:pPr>
              <w:pStyle w:val="ResumeText"/>
              <w:rPr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 xml:space="preserve"> </w:t>
            </w:r>
            <w:r w:rsidR="006350D7" w:rsidRPr="00446A47">
              <w:rPr>
                <w:b/>
                <w:bCs/>
                <w:sz w:val="28"/>
                <w:szCs w:val="28"/>
              </w:rPr>
              <w:t xml:space="preserve">5 Star </w:t>
            </w:r>
            <w:r w:rsidR="006350D7" w:rsidRPr="00446A47">
              <w:rPr>
                <w:sz w:val="28"/>
                <w:szCs w:val="28"/>
              </w:rPr>
              <w:t xml:space="preserve">in C programming </w:t>
            </w:r>
            <w:r w:rsidR="005162B7" w:rsidRPr="00446A47">
              <w:rPr>
                <w:sz w:val="28"/>
                <w:szCs w:val="28"/>
              </w:rPr>
              <w:t>at HackerRank (</w:t>
            </w:r>
            <w:r w:rsidR="00AE7E54" w:rsidRPr="000E4A83">
              <w:rPr>
                <w:sz w:val="28"/>
                <w:szCs w:val="28"/>
              </w:rPr>
              <w:t>https://www.hackerrank.com/deysubham2021</w:t>
            </w:r>
            <w:r w:rsidR="005162B7" w:rsidRPr="00446A47">
              <w:rPr>
                <w:sz w:val="28"/>
                <w:szCs w:val="28"/>
              </w:rPr>
              <w:t>)</w:t>
            </w:r>
          </w:p>
          <w:p w14:paraId="771C5270" w14:textId="77777777" w:rsidR="00AE7E54" w:rsidRPr="00446A47" w:rsidRDefault="00AE7E54">
            <w:pPr>
              <w:pStyle w:val="ResumeText"/>
              <w:rPr>
                <w:b/>
                <w:bCs/>
                <w:sz w:val="28"/>
                <w:szCs w:val="28"/>
              </w:rPr>
            </w:pPr>
          </w:p>
          <w:p w14:paraId="24C92686" w14:textId="270815C8" w:rsidR="005162B7" w:rsidRDefault="005162B7">
            <w:pPr>
              <w:pStyle w:val="ResumeText"/>
              <w:rPr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 xml:space="preserve">2 Star </w:t>
            </w:r>
            <w:r w:rsidRPr="00446A47">
              <w:rPr>
                <w:sz w:val="28"/>
                <w:szCs w:val="28"/>
              </w:rPr>
              <w:t>in Problem Solving at HackerRank (</w:t>
            </w:r>
            <w:hyperlink r:id="rId10" w:history="1">
              <w:r w:rsidR="00F26A7F" w:rsidRPr="00D71600">
                <w:rPr>
                  <w:rStyle w:val="Hyperlink"/>
                  <w:sz w:val="28"/>
                  <w:szCs w:val="28"/>
                </w:rPr>
                <w:t>https://www.hackerrank.com/deysubham2021</w:t>
              </w:r>
            </w:hyperlink>
            <w:r w:rsidRPr="00446A47">
              <w:rPr>
                <w:sz w:val="28"/>
                <w:szCs w:val="28"/>
              </w:rPr>
              <w:t>)</w:t>
            </w:r>
          </w:p>
          <w:p w14:paraId="20C9B335" w14:textId="77777777" w:rsidR="00F26A7F" w:rsidRDefault="00F26A7F">
            <w:pPr>
              <w:pStyle w:val="ResumeText"/>
              <w:rPr>
                <w:sz w:val="28"/>
                <w:szCs w:val="28"/>
              </w:rPr>
            </w:pPr>
          </w:p>
          <w:p w14:paraId="22D730A8" w14:textId="34726124" w:rsidR="00F26A7F" w:rsidRPr="00F26A7F" w:rsidRDefault="00F26A7F">
            <w:pPr>
              <w:pStyle w:val="ResumeText"/>
              <w:rPr>
                <w:sz w:val="28"/>
                <w:szCs w:val="28"/>
              </w:rPr>
            </w:pPr>
            <w:r w:rsidRPr="00F26A7F">
              <w:rPr>
                <w:sz w:val="28"/>
                <w:szCs w:val="28"/>
              </w:rPr>
              <w:t>Completed</w:t>
            </w:r>
            <w:r>
              <w:rPr>
                <w:b/>
                <w:bCs/>
                <w:sz w:val="28"/>
                <w:szCs w:val="28"/>
              </w:rPr>
              <w:t xml:space="preserve"> Google analytics for Beginners </w:t>
            </w:r>
            <w:r w:rsidRPr="00F26A7F">
              <w:rPr>
                <w:sz w:val="28"/>
                <w:szCs w:val="28"/>
              </w:rPr>
              <w:t>course</w:t>
            </w:r>
          </w:p>
          <w:p w14:paraId="40AC881C" w14:textId="7F34FAEA" w:rsidR="001C1219" w:rsidRPr="001C1219" w:rsidRDefault="00000000">
            <w:pPr>
              <w:pStyle w:val="ResumeText"/>
              <w:rPr>
                <w:color w:val="646464" w:themeColor="hyperlink"/>
                <w:sz w:val="28"/>
                <w:szCs w:val="28"/>
                <w:u w:val="single"/>
              </w:rPr>
            </w:pPr>
            <w:hyperlink r:id="rId11" w:history="1">
              <w:r w:rsidR="00F26A7F" w:rsidRPr="00F26A7F">
                <w:rPr>
                  <w:rStyle w:val="Hyperlink"/>
                  <w:sz w:val="28"/>
                  <w:szCs w:val="28"/>
                </w:rPr>
                <w:t>Course_Certificate.pdf</w:t>
              </w:r>
            </w:hyperlink>
          </w:p>
        </w:tc>
      </w:tr>
      <w:tr w:rsidR="000C13BF" w14:paraId="25E12DF5" w14:textId="77777777">
        <w:tc>
          <w:tcPr>
            <w:tcW w:w="1778" w:type="dxa"/>
          </w:tcPr>
          <w:p w14:paraId="15AC425F" w14:textId="53EDE317" w:rsidR="000C13BF" w:rsidRPr="00446A47" w:rsidRDefault="000C13BF" w:rsidP="000C13BF">
            <w:pPr>
              <w:pStyle w:val="Heading1"/>
              <w:jc w:val="center"/>
              <w:rPr>
                <w:b/>
                <w:bCs/>
                <w:sz w:val="28"/>
                <w:szCs w:val="28"/>
              </w:rPr>
            </w:pPr>
            <w:r w:rsidRPr="00446A47"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72" w:type="dxa"/>
          </w:tcPr>
          <w:p w14:paraId="0C7AF3E2" w14:textId="77777777" w:rsidR="000C13BF" w:rsidRPr="00446A47" w:rsidRDefault="000C13BF" w:rsidP="000C13B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8"/>
                <w:szCs w:val="28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8"/>
                    <w:szCs w:val="28"/>
                    <w14:ligatures w14:val="none"/>
                  </w:rPr>
                  <w:id w:val="-1368215953"/>
                  <w:placeholder>
                    <w:docPart w:val="2252763C54F640C9B9D11E1E9501DE83"/>
                  </w:placeholder>
                  <w15:color w:val="C0C0C0"/>
                  <w15:repeatingSectionItem/>
                </w:sdtPr>
                <w:sdtContent>
                  <w:p w14:paraId="63EACF82" w14:textId="48D58239" w:rsidR="000C13BF" w:rsidRPr="00446A47" w:rsidRDefault="00E1394A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</w:pPr>
                    <w:r w:rsidRPr="00446A47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>Digital Clock</w:t>
                    </w:r>
                    <w:r w:rsidRPr="00446A47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sz w:val="28"/>
                        <w:szCs w:val="28"/>
                        <w14:ligatures w14:val="none"/>
                      </w:rPr>
                      <w:t xml:space="preserve"> (Mini Project)</w:t>
                    </w:r>
                  </w:p>
                  <w:p w14:paraId="0641D050" w14:textId="594AD5EC" w:rsidR="000C13BF" w:rsidRPr="00446A47" w:rsidRDefault="00E1394A">
                    <w:pPr>
                      <w:rPr>
                        <w:sz w:val="28"/>
                        <w:szCs w:val="28"/>
                      </w:rPr>
                    </w:pPr>
                    <w:r w:rsidRPr="00446A47">
                      <w:rPr>
                        <w:sz w:val="28"/>
                        <w:szCs w:val="28"/>
                      </w:rPr>
                      <w:t xml:space="preserve">Using only </w:t>
                    </w:r>
                    <w:r w:rsidRPr="00446A47">
                      <w:rPr>
                        <w:b/>
                        <w:bCs/>
                        <w:sz w:val="28"/>
                        <w:szCs w:val="28"/>
                      </w:rPr>
                      <w:t>C languag</w:t>
                    </w:r>
                    <w:r w:rsidR="001C1219">
                      <w:rPr>
                        <w:b/>
                        <w:bCs/>
                        <w:sz w:val="28"/>
                        <w:szCs w:val="28"/>
                      </w:rPr>
                      <w:t>e</w:t>
                    </w:r>
                  </w:p>
                </w:sdtContent>
              </w:sdt>
            </w:sdtContent>
          </w:sdt>
        </w:tc>
      </w:tr>
    </w:tbl>
    <w:p w14:paraId="3DBC6B4F" w14:textId="006D8461" w:rsidR="005F666B" w:rsidRPr="005F666B" w:rsidRDefault="005F666B" w:rsidP="005F666B">
      <w:pPr>
        <w:tabs>
          <w:tab w:val="left" w:pos="7037"/>
        </w:tabs>
      </w:pPr>
      <w:r>
        <w:tab/>
      </w:r>
    </w:p>
    <w:sectPr w:rsidR="005F666B" w:rsidRPr="005F666B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6834" w14:textId="77777777" w:rsidR="00B1235A" w:rsidRDefault="00B1235A">
      <w:pPr>
        <w:spacing w:before="0" w:after="0" w:line="240" w:lineRule="auto"/>
      </w:pPr>
      <w:r>
        <w:separator/>
      </w:r>
    </w:p>
  </w:endnote>
  <w:endnote w:type="continuationSeparator" w:id="0">
    <w:p w14:paraId="7202DAA5" w14:textId="77777777" w:rsidR="00B1235A" w:rsidRDefault="00B123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FE9E" w14:textId="77777777" w:rsidR="00705C2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34B2" w14:textId="77777777" w:rsidR="00B1235A" w:rsidRDefault="00B1235A">
      <w:pPr>
        <w:spacing w:before="0" w:after="0" w:line="240" w:lineRule="auto"/>
      </w:pPr>
      <w:r>
        <w:separator/>
      </w:r>
    </w:p>
  </w:footnote>
  <w:footnote w:type="continuationSeparator" w:id="0">
    <w:p w14:paraId="6126676E" w14:textId="77777777" w:rsidR="00B1235A" w:rsidRDefault="00B123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2BED"/>
    <w:multiLevelType w:val="hybridMultilevel"/>
    <w:tmpl w:val="AC2A4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BF"/>
    <w:rsid w:val="00010703"/>
    <w:rsid w:val="000C13BF"/>
    <w:rsid w:val="000E4A83"/>
    <w:rsid w:val="001C1219"/>
    <w:rsid w:val="001F2590"/>
    <w:rsid w:val="0021057E"/>
    <w:rsid w:val="00214CA3"/>
    <w:rsid w:val="00255484"/>
    <w:rsid w:val="003F55BD"/>
    <w:rsid w:val="00446A47"/>
    <w:rsid w:val="005162B7"/>
    <w:rsid w:val="005F666B"/>
    <w:rsid w:val="006350D7"/>
    <w:rsid w:val="00705C24"/>
    <w:rsid w:val="00821E5A"/>
    <w:rsid w:val="009B609A"/>
    <w:rsid w:val="00A27DC4"/>
    <w:rsid w:val="00AE7E54"/>
    <w:rsid w:val="00AF643C"/>
    <w:rsid w:val="00B1235A"/>
    <w:rsid w:val="00B77933"/>
    <w:rsid w:val="00C15D81"/>
    <w:rsid w:val="00C239C5"/>
    <w:rsid w:val="00E1394A"/>
    <w:rsid w:val="00EE7C66"/>
    <w:rsid w:val="00F2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53A54"/>
  <w15:chartTrackingRefBased/>
  <w15:docId w15:val="{6621FBB0-47D1-4AD8-82BA-4EB17AED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E7E5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SUBHAM%20DEY\OneDrive\Desktop\Web%20Developement\Documents\Course_Certificate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deysubham20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74E3943F424D5C8556661560200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151B-37EF-432D-9AF5-A35E2BA1E061}"/>
      </w:docPartPr>
      <w:docPartBody>
        <w:p w:rsidR="009E660D" w:rsidRDefault="00000000">
          <w:pPr>
            <w:pStyle w:val="0774E3943F424D5C8556661560200846"/>
          </w:pPr>
          <w:r>
            <w:t>[Street Address]</w:t>
          </w:r>
        </w:p>
      </w:docPartBody>
    </w:docPart>
    <w:docPart>
      <w:docPartPr>
        <w:name w:val="3D773A08230B47B9BF418B71D888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9A3A-70D4-48A0-B7A9-23425C218A88}"/>
      </w:docPartPr>
      <w:docPartBody>
        <w:p w:rsidR="009E660D" w:rsidRDefault="00000000">
          <w:pPr>
            <w:pStyle w:val="3D773A08230B47B9BF418B71D8882B70"/>
          </w:pPr>
          <w:r>
            <w:t>[City, ST ZIP Code]</w:t>
          </w:r>
        </w:p>
      </w:docPartBody>
    </w:docPart>
    <w:docPart>
      <w:docPartPr>
        <w:name w:val="651E00928A4648C29C4BE896F97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8BE7-22B4-4FBD-BB09-779D52FBDA30}"/>
      </w:docPartPr>
      <w:docPartBody>
        <w:p w:rsidR="009E660D" w:rsidRDefault="00000000">
          <w:pPr>
            <w:pStyle w:val="651E00928A4648C29C4BE896F9719935"/>
          </w:pPr>
          <w:r>
            <w:t>[Telephone]</w:t>
          </w:r>
        </w:p>
      </w:docPartBody>
    </w:docPart>
    <w:docPart>
      <w:docPartPr>
        <w:name w:val="4D7172BF3F744E46BF2A7B60622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B2DB-7142-44CD-8242-F2CA60E8FA8E}"/>
      </w:docPartPr>
      <w:docPartBody>
        <w:p w:rsidR="009E660D" w:rsidRDefault="00000000">
          <w:pPr>
            <w:pStyle w:val="4D7172BF3F744E46BF2A7B606226AD9D"/>
          </w:pPr>
          <w:r>
            <w:t>[Website]</w:t>
          </w:r>
        </w:p>
      </w:docPartBody>
    </w:docPart>
    <w:docPart>
      <w:docPartPr>
        <w:name w:val="37C6753A85074C07B2F5A69313CB2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748AE-1DAC-447F-A96D-C9B5EBFA2136}"/>
      </w:docPartPr>
      <w:docPartBody>
        <w:p w:rsidR="009E660D" w:rsidRDefault="00000000">
          <w:pPr>
            <w:pStyle w:val="37C6753A85074C07B2F5A69313CB2014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38ECCDDB7DB481483A5C1B4FD7D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DE8AB-D959-4D65-A172-7D5D539C20FC}"/>
      </w:docPartPr>
      <w:docPartBody>
        <w:p w:rsidR="009E660D" w:rsidRDefault="00000000">
          <w:pPr>
            <w:pStyle w:val="E38ECCDDB7DB481483A5C1B4FD7D31EC"/>
          </w:pPr>
          <w:r>
            <w:t>[Your Name]</w:t>
          </w:r>
        </w:p>
      </w:docPartBody>
    </w:docPart>
    <w:docPart>
      <w:docPartPr>
        <w:name w:val="6891871FFB5840919007C4D8DF9E5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53270-CF01-4BEC-9CC3-C89AD90B0B04}"/>
      </w:docPartPr>
      <w:docPartBody>
        <w:p w:rsidR="009E660D" w:rsidRDefault="00000000">
          <w:pPr>
            <w:pStyle w:val="6891871FFB5840919007C4D8DF9E523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52763C54F640C9B9D11E1E9501D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E09E2-6EBE-4DF1-9155-F7D9BDC42CD2}"/>
      </w:docPartPr>
      <w:docPartBody>
        <w:p w:rsidR="009E660D" w:rsidRDefault="00C97910" w:rsidP="00C97910">
          <w:pPr>
            <w:pStyle w:val="2252763C54F640C9B9D11E1E9501DE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10"/>
    <w:rsid w:val="001A2901"/>
    <w:rsid w:val="003E294A"/>
    <w:rsid w:val="006A59CA"/>
    <w:rsid w:val="0089524A"/>
    <w:rsid w:val="009E660D"/>
    <w:rsid w:val="00C97910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74E3943F424D5C8556661560200846">
    <w:name w:val="0774E3943F424D5C8556661560200846"/>
  </w:style>
  <w:style w:type="paragraph" w:customStyle="1" w:styleId="3D773A08230B47B9BF418B71D8882B70">
    <w:name w:val="3D773A08230B47B9BF418B71D8882B70"/>
  </w:style>
  <w:style w:type="paragraph" w:customStyle="1" w:styleId="651E00928A4648C29C4BE896F9719935">
    <w:name w:val="651E00928A4648C29C4BE896F9719935"/>
  </w:style>
  <w:style w:type="paragraph" w:customStyle="1" w:styleId="4D7172BF3F744E46BF2A7B606226AD9D">
    <w:name w:val="4D7172BF3F744E46BF2A7B606226AD9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7C6753A85074C07B2F5A69313CB2014">
    <w:name w:val="37C6753A85074C07B2F5A69313CB2014"/>
  </w:style>
  <w:style w:type="paragraph" w:customStyle="1" w:styleId="E38ECCDDB7DB481483A5C1B4FD7D31EC">
    <w:name w:val="E38ECCDDB7DB481483A5C1B4FD7D31EC"/>
  </w:style>
  <w:style w:type="character" w:styleId="PlaceholderText">
    <w:name w:val="Placeholder Text"/>
    <w:basedOn w:val="DefaultParagraphFont"/>
    <w:uiPriority w:val="99"/>
    <w:semiHidden/>
    <w:rsid w:val="00C97910"/>
    <w:rPr>
      <w:color w:val="808080"/>
    </w:rPr>
  </w:style>
  <w:style w:type="paragraph" w:customStyle="1" w:styleId="6891871FFB5840919007C4D8DF9E523D">
    <w:name w:val="6891871FFB5840919007C4D8DF9E523D"/>
  </w:style>
  <w:style w:type="paragraph" w:customStyle="1" w:styleId="2252763C54F640C9B9D11E1E9501DE83">
    <w:name w:val="2252763C54F640C9B9D11E1E9501DE83"/>
    <w:rsid w:val="00C97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J.K. Nagar</CompanyAddress>
  <CompanyPhone>6296173027</CompanyPhone>
  <CompanyFax/>
  <CompanyEmail>deysubham2021@gmail.com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SUBHAM DEY</dc:creator>
  <cp:keywords>www.linkedin.com/in/subham-dey497</cp:keywords>
  <cp:lastModifiedBy>Subham Dey</cp:lastModifiedBy>
  <cp:revision>8</cp:revision>
  <cp:lastPrinted>2023-03-10T19:17:00Z</cp:lastPrinted>
  <dcterms:created xsi:type="dcterms:W3CDTF">2023-03-10T19:27:00Z</dcterms:created>
  <dcterms:modified xsi:type="dcterms:W3CDTF">2023-04-14T13:39:00Z</dcterms:modified>
  <cp:category>Asansol, 713337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